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F0414E">
      <w:pPr>
        <w:pStyle w:val="Title"/>
        <w:jc w:val="right"/>
        <w:rPr>
          <w:rFonts w:ascii="Times New Roman" w:hAnsi="Times New Roman"/>
        </w:rPr>
      </w:pPr>
      <w:fldSimple w:instr=" SUBJECT  \* MERGEFORMAT ">
        <w:r w:rsidR="00921E0D" w:rsidRPr="00400EB4">
          <w:rPr>
            <w:rFonts w:ascii="Times New Roman" w:hAnsi="Times New Roman"/>
          </w:rPr>
          <w:t>&lt;</w:t>
        </w:r>
        <w:r w:rsidR="00760945">
          <w:rPr>
            <w:rFonts w:ascii="Times New Roman" w:hAnsi="Times New Roman"/>
          </w:rPr>
          <w:t>Soul Song</w:t>
        </w:r>
        <w:r w:rsidR="00921E0D" w:rsidRPr="00400EB4">
          <w:rPr>
            <w:rFonts w:ascii="Times New Roman" w:hAnsi="Times New Roman"/>
          </w:rPr>
          <w:t>&gt;</w:t>
        </w:r>
      </w:fldSimple>
    </w:p>
    <w:p w:rsidR="00E421C6" w:rsidRPr="00400EB4" w:rsidRDefault="00F0414E">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760945" w:rsidP="00760945">
            <w:pPr>
              <w:pStyle w:val="Tabletext"/>
            </w:pPr>
            <w:r>
              <w:t>&lt;18</w:t>
            </w:r>
            <w:r w:rsidR="00AD64E8" w:rsidRPr="00400EB4">
              <w:t>/</w:t>
            </w:r>
            <w:r>
              <w:t>3/20</w:t>
            </w:r>
            <w:r w:rsidR="00AD64E8" w:rsidRPr="00400EB4">
              <w:t>&gt;</w:t>
            </w:r>
          </w:p>
        </w:tc>
        <w:tc>
          <w:tcPr>
            <w:tcW w:w="1152" w:type="dxa"/>
          </w:tcPr>
          <w:p w:rsidR="00E421C6" w:rsidRPr="00400EB4" w:rsidRDefault="00AD64E8">
            <w:pPr>
              <w:pStyle w:val="Tabletext"/>
            </w:pPr>
            <w:r w:rsidRPr="00400EB4">
              <w:t>&lt;</w:t>
            </w:r>
            <w:r w:rsidR="00760945">
              <w:t>1.0</w:t>
            </w:r>
            <w:r w:rsidRPr="00400EB4">
              <w:t>&gt;</w:t>
            </w:r>
          </w:p>
        </w:tc>
        <w:tc>
          <w:tcPr>
            <w:tcW w:w="3744" w:type="dxa"/>
          </w:tcPr>
          <w:p w:rsidR="00E421C6" w:rsidRPr="00400EB4" w:rsidRDefault="00AD64E8" w:rsidP="00760945">
            <w:pPr>
              <w:pStyle w:val="Tabletext"/>
            </w:pPr>
            <w:r w:rsidRPr="00400EB4">
              <w:t>&lt;</w:t>
            </w:r>
            <w:r w:rsidR="00760945">
              <w:t>general overview</w:t>
            </w:r>
            <w:r w:rsidRPr="00400EB4">
              <w:t>&gt;</w:t>
            </w:r>
          </w:p>
        </w:tc>
        <w:tc>
          <w:tcPr>
            <w:tcW w:w="2304" w:type="dxa"/>
          </w:tcPr>
          <w:p w:rsidR="00E421C6" w:rsidRPr="00400EB4" w:rsidRDefault="00760945" w:rsidP="00760945">
            <w:pPr>
              <w:pStyle w:val="Tabletext"/>
            </w:pPr>
            <w:r>
              <w:t>&lt;Ioana Bozdog</w:t>
            </w:r>
            <w:r w:rsidR="00AD64E8" w:rsidRPr="00400EB4">
              <w:t>&gt;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0414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0414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0414E" w:rsidRDefault="001C12A4">
      <w:pPr>
        <w:pStyle w:val="TOC1"/>
        <w:tabs>
          <w:tab w:val="left" w:pos="432"/>
        </w:tabs>
        <w:rPr>
          <w:noProof/>
          <w:sz w:val="22"/>
          <w:szCs w:val="22"/>
        </w:rPr>
      </w:pPr>
      <w:r w:rsidRPr="00400EB4">
        <w:rPr>
          <w:noProof/>
        </w:rPr>
        <w:t>2.</w:t>
      </w:r>
      <w:r w:rsidRPr="00F0414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0414E" w:rsidRDefault="001C12A4">
      <w:pPr>
        <w:pStyle w:val="TOC2"/>
        <w:tabs>
          <w:tab w:val="left" w:pos="1000"/>
        </w:tabs>
        <w:rPr>
          <w:noProof/>
          <w:sz w:val="22"/>
          <w:szCs w:val="22"/>
        </w:rPr>
      </w:pPr>
      <w:r w:rsidRPr="00400EB4">
        <w:rPr>
          <w:noProof/>
        </w:rPr>
        <w:t>2.1</w:t>
      </w:r>
      <w:r w:rsidRPr="00F0414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0414E" w:rsidRDefault="001C12A4">
      <w:pPr>
        <w:pStyle w:val="TOC2"/>
        <w:tabs>
          <w:tab w:val="left" w:pos="1000"/>
        </w:tabs>
        <w:rPr>
          <w:noProof/>
          <w:sz w:val="22"/>
          <w:szCs w:val="22"/>
        </w:rPr>
      </w:pPr>
      <w:r w:rsidRPr="00400EB4">
        <w:rPr>
          <w:noProof/>
        </w:rPr>
        <w:t>2.2</w:t>
      </w:r>
      <w:r w:rsidRPr="00F0414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0414E" w:rsidRDefault="001C12A4">
      <w:pPr>
        <w:pStyle w:val="TOC2"/>
        <w:tabs>
          <w:tab w:val="left" w:pos="1000"/>
        </w:tabs>
        <w:rPr>
          <w:noProof/>
          <w:sz w:val="22"/>
          <w:szCs w:val="22"/>
        </w:rPr>
      </w:pPr>
      <w:r w:rsidRPr="00400EB4">
        <w:rPr>
          <w:noProof/>
        </w:rPr>
        <w:t>2.3</w:t>
      </w:r>
      <w:r w:rsidRPr="00F0414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0414E" w:rsidRDefault="001C12A4">
      <w:pPr>
        <w:pStyle w:val="TOC2"/>
        <w:tabs>
          <w:tab w:val="left" w:pos="1000"/>
        </w:tabs>
        <w:rPr>
          <w:noProof/>
          <w:sz w:val="22"/>
          <w:szCs w:val="22"/>
        </w:rPr>
      </w:pPr>
      <w:r w:rsidRPr="00400EB4">
        <w:rPr>
          <w:noProof/>
        </w:rPr>
        <w:t>2.4</w:t>
      </w:r>
      <w:r w:rsidRPr="00F0414E">
        <w:rPr>
          <w:noProof/>
          <w:sz w:val="22"/>
          <w:szCs w:val="22"/>
        </w:rPr>
        <w:tab/>
      </w:r>
      <w:r w:rsidRPr="00400EB4">
        <w:rPr>
          <w:noProof/>
        </w:rPr>
        <w:t>Testability</w:t>
      </w:r>
      <w:r w:rsidRPr="00400EB4">
        <w:rPr>
          <w:noProof/>
        </w:rPr>
        <w:tab/>
      </w:r>
      <w:r w:rsidR="00233D23">
        <w:rPr>
          <w:noProof/>
        </w:rPr>
        <w:t>5</w:t>
      </w:r>
    </w:p>
    <w:p w:rsidR="001C12A4" w:rsidRPr="00F0414E" w:rsidRDefault="001C12A4">
      <w:pPr>
        <w:pStyle w:val="TOC2"/>
        <w:tabs>
          <w:tab w:val="left" w:pos="1000"/>
        </w:tabs>
        <w:rPr>
          <w:noProof/>
          <w:sz w:val="22"/>
          <w:szCs w:val="22"/>
        </w:rPr>
      </w:pPr>
      <w:r w:rsidRPr="00400EB4">
        <w:rPr>
          <w:noProof/>
        </w:rPr>
        <w:t>2.5</w:t>
      </w:r>
      <w:r w:rsidRPr="00F0414E">
        <w:rPr>
          <w:noProof/>
          <w:sz w:val="22"/>
          <w:szCs w:val="22"/>
        </w:rPr>
        <w:tab/>
      </w:r>
      <w:r w:rsidRPr="00400EB4">
        <w:rPr>
          <w:noProof/>
        </w:rPr>
        <w:t>Usability</w:t>
      </w:r>
      <w:r w:rsidRPr="00400EB4">
        <w:rPr>
          <w:noProof/>
        </w:rPr>
        <w:tab/>
      </w:r>
      <w:r w:rsidR="00233D23">
        <w:rPr>
          <w:noProof/>
        </w:rPr>
        <w:t>5</w:t>
      </w:r>
    </w:p>
    <w:p w:rsidR="001C12A4" w:rsidRPr="00F0414E" w:rsidRDefault="001C12A4">
      <w:pPr>
        <w:pStyle w:val="TOC1"/>
        <w:tabs>
          <w:tab w:val="left" w:pos="432"/>
        </w:tabs>
        <w:rPr>
          <w:noProof/>
          <w:sz w:val="22"/>
          <w:szCs w:val="22"/>
        </w:rPr>
      </w:pPr>
      <w:r w:rsidRPr="00400EB4">
        <w:rPr>
          <w:noProof/>
        </w:rPr>
        <w:t>3.</w:t>
      </w:r>
      <w:r w:rsidRPr="00F0414E">
        <w:rPr>
          <w:noProof/>
          <w:sz w:val="22"/>
          <w:szCs w:val="22"/>
        </w:rPr>
        <w:tab/>
      </w:r>
      <w:r w:rsidRPr="00400EB4">
        <w:rPr>
          <w:noProof/>
        </w:rPr>
        <w:t>Design Constraints</w:t>
      </w:r>
      <w:r w:rsidRPr="00400EB4">
        <w:rPr>
          <w:noProof/>
        </w:rPr>
        <w:tab/>
      </w:r>
      <w:r w:rsidR="00233D23">
        <w:rPr>
          <w:noProof/>
        </w:rPr>
        <w:t>5</w:t>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530226" w:rsidRPr="00017957" w:rsidRDefault="00017957" w:rsidP="00581C91">
      <w:pPr>
        <w:ind w:left="720"/>
      </w:pPr>
      <w:r>
        <w:t>The a</w:t>
      </w:r>
      <w:r w:rsidR="00530226" w:rsidRPr="00017957">
        <w:t xml:space="preserve">vailability is concerned with system failure </w:t>
      </w:r>
    </w:p>
    <w:p w:rsidR="00530226" w:rsidRPr="00017957" w:rsidRDefault="00581C91" w:rsidP="00017957">
      <w:pPr>
        <w:ind w:left="720"/>
      </w:pPr>
      <w:r>
        <w:t>The stimulus is referring to</w:t>
      </w:r>
      <w:r w:rsidR="00530226" w:rsidRPr="00017957">
        <w:t xml:space="preserve"> crash</w:t>
      </w:r>
      <w:r>
        <w:t>es</w:t>
      </w:r>
    </w:p>
    <w:p w:rsidR="00530226" w:rsidRPr="00017957" w:rsidRDefault="00581C91" w:rsidP="00017957">
      <w:pPr>
        <w:ind w:left="720"/>
      </w:pPr>
      <w:r>
        <w:t>The environment is the application</w:t>
      </w:r>
    </w:p>
    <w:p w:rsidR="00530226" w:rsidRPr="00017957" w:rsidRDefault="00581C91" w:rsidP="00581C91">
      <w:pPr>
        <w:ind w:left="720"/>
      </w:pPr>
      <w:r>
        <w:t>The r</w:t>
      </w:r>
      <w:r w:rsidR="00530226" w:rsidRPr="00017957">
        <w:t>esponse</w:t>
      </w:r>
      <w:r>
        <w:t xml:space="preserve"> should be to display a message to notify the change</w:t>
      </w:r>
    </w:p>
    <w:p w:rsidR="00530226" w:rsidRPr="00530226" w:rsidRDefault="00530226" w:rsidP="00530226"/>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530226" w:rsidRPr="00017957" w:rsidRDefault="00581C91" w:rsidP="00017957">
      <w:pPr>
        <w:ind w:left="720"/>
      </w:pPr>
      <w:r>
        <w:t>The p</w:t>
      </w:r>
      <w:r w:rsidR="00530226" w:rsidRPr="00017957">
        <w:t>erformance refers to timing, when events (interrupts, messages, requests from users etc.) occur and the system must respond to them</w:t>
      </w:r>
    </w:p>
    <w:p w:rsidR="00530226" w:rsidRPr="00017957" w:rsidRDefault="00581C91" w:rsidP="00581C91">
      <w:pPr>
        <w:ind w:left="720"/>
      </w:pPr>
      <w:r>
        <w:t>The source of stimulus are</w:t>
      </w:r>
      <w:r w:rsidR="00530226" w:rsidRPr="00017957">
        <w:t xml:space="preserve"> independent sources, users</w:t>
      </w:r>
    </w:p>
    <w:p w:rsidR="00530226" w:rsidRPr="00017957" w:rsidRDefault="00581C91" w:rsidP="00581C91">
      <w:pPr>
        <w:ind w:left="720"/>
      </w:pPr>
      <w:r>
        <w:t>In response,</w:t>
      </w:r>
      <w:r w:rsidR="00530226" w:rsidRPr="00017957">
        <w:t xml:space="preserve"> transactions are processed</w:t>
      </w:r>
    </w:p>
    <w:p w:rsidR="00530226" w:rsidRPr="00530226" w:rsidRDefault="00530226" w:rsidP="00530226">
      <w:pPr>
        <w:rPr>
          <w:lang w:val="ro-RO"/>
        </w:rPr>
      </w:pP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530226" w:rsidRPr="00017957" w:rsidRDefault="00581C91" w:rsidP="00017957">
      <w:pPr>
        <w:ind w:left="720"/>
      </w:pPr>
      <w:r>
        <w:t>The s</w:t>
      </w:r>
      <w:r w:rsidR="00530226" w:rsidRPr="00017957">
        <w:t>ecurity is a measure of the system’s ability to resist unauthorized</w:t>
      </w:r>
      <w:r>
        <w:t>/illegal</w:t>
      </w:r>
      <w:r w:rsidR="00530226" w:rsidRPr="00017957">
        <w:t xml:space="preserve"> usage </w:t>
      </w:r>
    </w:p>
    <w:p w:rsidR="00530226" w:rsidRPr="00017957" w:rsidRDefault="00581C91" w:rsidP="00017957">
      <w:pPr>
        <w:ind w:left="720"/>
      </w:pPr>
      <w:r>
        <w:t>The s</w:t>
      </w:r>
      <w:r w:rsidR="00530226" w:rsidRPr="00017957">
        <w:t xml:space="preserve">ource of </w:t>
      </w:r>
      <w:r>
        <w:t>the stimulus is</w:t>
      </w:r>
      <w:r w:rsidR="00530226" w:rsidRPr="00017957">
        <w:t xml:space="preserve"> </w:t>
      </w:r>
      <w:r>
        <w:t>correctly identifying the</w:t>
      </w:r>
      <w:r w:rsidR="00530226" w:rsidRPr="00017957">
        <w:t xml:space="preserve"> individual</w:t>
      </w:r>
    </w:p>
    <w:p w:rsidR="0091126A" w:rsidRDefault="00581C91" w:rsidP="00017957">
      <w:pPr>
        <w:ind w:left="720"/>
      </w:pPr>
      <w:r>
        <w:t>The stimulus is to</w:t>
      </w:r>
      <w:r w:rsidR="00530226" w:rsidRPr="00017957">
        <w:t xml:space="preserve"> </w:t>
      </w:r>
      <w:r w:rsidR="0091126A">
        <w:t>resist the illegal usage</w:t>
      </w:r>
    </w:p>
    <w:p w:rsidR="00530226" w:rsidRPr="00017957" w:rsidRDefault="0091126A" w:rsidP="0091126A">
      <w:pPr>
        <w:ind w:left="720"/>
      </w:pPr>
      <w:r>
        <w:t>The environment is the application</w:t>
      </w:r>
      <w:r w:rsidR="00530226" w:rsidRPr="00017957">
        <w:t xml:space="preserve"> under normal operations</w:t>
      </w:r>
    </w:p>
    <w:p w:rsidR="00530226" w:rsidRPr="00017957" w:rsidRDefault="0091126A" w:rsidP="0091126A">
      <w:pPr>
        <w:ind w:left="720"/>
      </w:pPr>
      <w:r>
        <w:t>The response consists of the</w:t>
      </w:r>
      <w:r w:rsidR="00530226" w:rsidRPr="00017957">
        <w:t xml:space="preserve"> system </w:t>
      </w:r>
      <w:r>
        <w:t>blocking</w:t>
      </w:r>
      <w:r w:rsidR="00530226" w:rsidRPr="00017957">
        <w:t xml:space="preserve"> the access </w:t>
      </w:r>
    </w:p>
    <w:p w:rsidR="00530226" w:rsidRPr="00530226" w:rsidRDefault="00530226" w:rsidP="00530226"/>
    <w:p w:rsidR="00530226" w:rsidRDefault="0040432F" w:rsidP="00905C7D">
      <w:pPr>
        <w:pStyle w:val="Heading2"/>
        <w:rPr>
          <w:rFonts w:ascii="Times New Roman" w:hAnsi="Times New Roman"/>
        </w:rPr>
      </w:pPr>
      <w:bookmarkStart w:id="7" w:name="_Toc254775824"/>
      <w:r w:rsidRPr="00530226">
        <w:rPr>
          <w:rFonts w:ascii="Times New Roman" w:hAnsi="Times New Roman"/>
        </w:rPr>
        <w:t>Testability</w:t>
      </w:r>
      <w:bookmarkStart w:id="8" w:name="_Toc254775825"/>
      <w:bookmarkEnd w:id="7"/>
    </w:p>
    <w:p w:rsidR="00530226" w:rsidRPr="00017957" w:rsidRDefault="00530226" w:rsidP="00017957">
      <w:pPr>
        <w:ind w:left="720"/>
      </w:pPr>
      <w:r w:rsidRPr="00017957">
        <w:t>Testability refers to the ease with which software can be made to demonstrate its faults through testing</w:t>
      </w:r>
    </w:p>
    <w:p w:rsidR="00530226" w:rsidRPr="00017957" w:rsidRDefault="0091126A" w:rsidP="00017957">
      <w:pPr>
        <w:ind w:left="720"/>
      </w:pPr>
      <w:r>
        <w:t>The s</w:t>
      </w:r>
      <w:r w:rsidR="00530226" w:rsidRPr="00017957">
        <w:t xml:space="preserve">ource of </w:t>
      </w:r>
      <w:r>
        <w:t>the stimulus is the</w:t>
      </w:r>
      <w:r w:rsidR="00530226" w:rsidRPr="00017957">
        <w:t xml:space="preserve"> developer</w:t>
      </w:r>
    </w:p>
    <w:p w:rsidR="00530226" w:rsidRPr="00017957" w:rsidRDefault="0091126A" w:rsidP="0091126A">
      <w:pPr>
        <w:ind w:left="720"/>
      </w:pPr>
      <w:r>
        <w:t>The s</w:t>
      </w:r>
      <w:r w:rsidR="00530226" w:rsidRPr="00017957">
        <w:t>timulus</w:t>
      </w:r>
      <w:r>
        <w:t xml:space="preserve"> is to</w:t>
      </w:r>
      <w:r w:rsidR="00530226" w:rsidRPr="00017957">
        <w:t xml:space="preserve"> </w:t>
      </w:r>
      <w:r>
        <w:t>perform</w:t>
      </w:r>
      <w:r w:rsidR="00530226" w:rsidRPr="00017957">
        <w:t xml:space="preserve"> unit test</w:t>
      </w:r>
    </w:p>
    <w:p w:rsidR="0040432F" w:rsidRPr="00530226" w:rsidRDefault="0040432F" w:rsidP="00905C7D">
      <w:pPr>
        <w:pStyle w:val="Heading2"/>
        <w:rPr>
          <w:rFonts w:ascii="Times New Roman" w:hAnsi="Times New Roman"/>
        </w:rPr>
      </w:pPr>
      <w:r w:rsidRPr="00530226">
        <w:rPr>
          <w:rFonts w:ascii="Times New Roman" w:hAnsi="Times New Roman"/>
        </w:rPr>
        <w:t>Usability</w:t>
      </w:r>
      <w:bookmarkEnd w:id="8"/>
    </w:p>
    <w:p w:rsidR="00530226" w:rsidRPr="00017957" w:rsidRDefault="00530226" w:rsidP="00017957">
      <w:pPr>
        <w:ind w:left="720"/>
      </w:pPr>
      <w:r w:rsidRPr="00017957">
        <w:t>Usability refers to how easy is for the user to accomplish a desired task</w:t>
      </w:r>
    </w:p>
    <w:p w:rsidR="00530226" w:rsidRPr="00017957" w:rsidRDefault="0091126A" w:rsidP="00017957">
      <w:pPr>
        <w:ind w:left="720"/>
      </w:pPr>
      <w:r>
        <w:t>The source of the stimulus is the user</w:t>
      </w:r>
    </w:p>
    <w:p w:rsidR="00530226" w:rsidRPr="00017957" w:rsidRDefault="0091126A" w:rsidP="00017957">
      <w:pPr>
        <w:ind w:left="720"/>
      </w:pPr>
      <w:r>
        <w:t>The stimulus is to try to be as user-friendly as possible</w:t>
      </w:r>
    </w:p>
    <w:p w:rsidR="00530226" w:rsidRDefault="00530226" w:rsidP="00017957">
      <w:pPr>
        <w:ind w:left="720"/>
      </w:pPr>
    </w:p>
    <w:p w:rsidR="0091126A" w:rsidRPr="00017957" w:rsidRDefault="0091126A" w:rsidP="00017957">
      <w:pPr>
        <w:ind w:left="720"/>
      </w:pPr>
      <w:bookmarkStart w:id="9" w:name="_GoBack"/>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lastRenderedPageBreak/>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Default="00413463" w:rsidP="00413463">
      <w:pPr>
        <w:pStyle w:val="BodyText"/>
        <w:numPr>
          <w:ilvl w:val="0"/>
          <w:numId w:val="24"/>
        </w:numPr>
      </w:pPr>
      <w:r>
        <w:t>Language: Java or C#</w:t>
      </w:r>
    </w:p>
    <w:p w:rsidR="00413463" w:rsidRDefault="00413463" w:rsidP="00413463">
      <w:pPr>
        <w:pStyle w:val="BodyText"/>
        <w:numPr>
          <w:ilvl w:val="0"/>
          <w:numId w:val="24"/>
        </w:numPr>
      </w:pPr>
      <w:r>
        <w:t>Efficient code</w:t>
      </w:r>
    </w:p>
    <w:p w:rsidR="00D646AA" w:rsidRDefault="00D646AA" w:rsidP="00413463">
      <w:pPr>
        <w:pStyle w:val="BodyText"/>
        <w:numPr>
          <w:ilvl w:val="0"/>
          <w:numId w:val="24"/>
        </w:numPr>
      </w:pPr>
      <w:r>
        <w:t>Make use of the emotion API</w:t>
      </w:r>
    </w:p>
    <w:p w:rsidR="00D646AA" w:rsidRDefault="00D646AA" w:rsidP="00413463">
      <w:pPr>
        <w:pStyle w:val="BodyText"/>
        <w:numPr>
          <w:ilvl w:val="0"/>
          <w:numId w:val="24"/>
        </w:numPr>
      </w:pPr>
      <w:r>
        <w:t>Make use of a database</w:t>
      </w:r>
    </w:p>
    <w:p w:rsidR="00D646AA" w:rsidRPr="00400EB4" w:rsidRDefault="00D646AA" w:rsidP="00D646AA">
      <w:pPr>
        <w:pStyle w:val="BodyText"/>
        <w:ind w:left="1080"/>
      </w:pPr>
    </w:p>
    <w:sectPr w:rsidR="00D646AA"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19D" w:rsidRDefault="000C519D">
      <w:pPr>
        <w:spacing w:line="240" w:lineRule="auto"/>
      </w:pPr>
      <w:r>
        <w:separator/>
      </w:r>
    </w:p>
  </w:endnote>
  <w:endnote w:type="continuationSeparator" w:id="0">
    <w:p w:rsidR="000C519D" w:rsidRDefault="000C5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9114C7">
          <w:pPr>
            <w:jc w:val="center"/>
          </w:pPr>
          <w:r>
            <w:sym w:font="Symbol" w:char="F0D3"/>
          </w:r>
          <w:fldSimple w:instr=" DOCPROPERTY &quot;Company&quot;  \* MERGEFORMAT ">
            <w:r w:rsidR="00697B53">
              <w:t>&lt;</w:t>
            </w:r>
            <w:r w:rsidR="009114C7">
              <w:t>Ioana Bozdog</w:t>
            </w:r>
            <w:r w:rsidR="00921E0D">
              <w:t>&gt;</w:t>
            </w:r>
          </w:fldSimple>
          <w:r>
            <w:t xml:space="preserve">, </w:t>
          </w:r>
          <w:r w:rsidR="00BA055D">
            <w:fldChar w:fldCharType="begin"/>
          </w:r>
          <w:r>
            <w:instrText xml:space="preserve"> DATE \@ "yyyy" </w:instrText>
          </w:r>
          <w:r w:rsidR="00BA055D">
            <w:fldChar w:fldCharType="separate"/>
          </w:r>
          <w:r w:rsidR="00D646AA">
            <w:rPr>
              <w:noProof/>
            </w:rPr>
            <w:t>2020</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91126A">
            <w:rPr>
              <w:rStyle w:val="PageNumber"/>
              <w:noProof/>
            </w:rPr>
            <w:t>5</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19D" w:rsidRDefault="000C519D">
      <w:pPr>
        <w:spacing w:line="240" w:lineRule="auto"/>
      </w:pPr>
      <w:r>
        <w:separator/>
      </w:r>
    </w:p>
  </w:footnote>
  <w:footnote w:type="continuationSeparator" w:id="0">
    <w:p w:rsidR="000C519D" w:rsidRDefault="000C5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F0414E">
    <w:pPr>
      <w:pBdr>
        <w:bottom w:val="single" w:sz="6" w:space="1" w:color="auto"/>
      </w:pBdr>
      <w:jc w:val="right"/>
    </w:pPr>
    <w:fldSimple w:instr=" DOCPROPERTY &quot;Company&quot;  \* MERGEFORMAT ">
      <w:r w:rsidR="00921E0D">
        <w:rPr>
          <w:rFonts w:ascii="Arial" w:hAnsi="Arial"/>
          <w:b/>
          <w:sz w:val="36"/>
        </w:rPr>
        <w:t>&lt;</w:t>
      </w:r>
      <w:r w:rsidR="00760945">
        <w:rPr>
          <w:rFonts w:ascii="Arial" w:hAnsi="Arial"/>
          <w:b/>
          <w:sz w:val="36"/>
        </w:rPr>
        <w:t>Ioana Bozdog</w:t>
      </w:r>
      <w:r w:rsidR="00921E0D">
        <w:rPr>
          <w:rFonts w:ascii="Arial" w:hAnsi="Arial"/>
          <w:b/>
          <w:sz w:val="36"/>
        </w:rPr>
        <w:t>&gt;</w:t>
      </w:r>
    </w:fldSimple>
  </w:p>
  <w:p w:rsidR="00697B53" w:rsidRDefault="00F0414E">
    <w:pPr>
      <w:pBdr>
        <w:bottom w:val="single" w:sz="6" w:space="1" w:color="auto"/>
      </w:pBdr>
      <w:jc w:val="right"/>
      <w:rPr>
        <w:rFonts w:ascii="Arial" w:hAnsi="Arial"/>
        <w:b/>
        <w:sz w:val="36"/>
      </w:rPr>
    </w:pPr>
    <w:fldSimple w:instr=" DOCPROPERTY &quot;Company&quot;  \* MERGEFORMAT ">
      <w:r w:rsidR="00697B53">
        <w:rPr>
          <w:rFonts w:ascii="Arial" w:hAnsi="Arial"/>
          <w:b/>
          <w:sz w:val="36"/>
        </w:rPr>
        <w:t>&lt;</w:t>
      </w:r>
      <w:r w:rsidR="00760945">
        <w:rPr>
          <w:rFonts w:ascii="Arial" w:hAnsi="Arial"/>
          <w:b/>
          <w:sz w:val="36"/>
        </w:rPr>
        <w:t>30431</w:t>
      </w:r>
      <w:r w:rsidR="00697B53">
        <w:rPr>
          <w:rFonts w:ascii="Arial" w:hAnsi="Arial"/>
          <w:b/>
          <w:sz w:val="36"/>
        </w:rPr>
        <w:t>&gt;</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F0414E" w:rsidP="00760945">
          <w:fldSimple w:instr=" SUBJECT  \* MERGEFORMAT ">
            <w:r w:rsidR="00760945">
              <w:t>&lt;Soul Song</w:t>
            </w:r>
            <w:r w:rsidR="00921E0D">
              <w:t>&gt;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F0414E">
          <w:fldSimple w:instr=" TITLE  \* MERGEFORMAT ">
            <w:r w:rsidR="00921E0D">
              <w:t>Supplementary Specification</w:t>
            </w:r>
          </w:fldSimple>
        </w:p>
      </w:tc>
      <w:tc>
        <w:tcPr>
          <w:tcW w:w="3179" w:type="dxa"/>
        </w:tcPr>
        <w:p w:rsidR="00E421C6" w:rsidRDefault="00760945" w:rsidP="00760945">
          <w:r>
            <w:t xml:space="preserve">  Date:  &lt;18</w:t>
          </w:r>
          <w:r w:rsidR="00AD64E8">
            <w:t>/</w:t>
          </w:r>
          <w:r>
            <w:t>3</w:t>
          </w:r>
          <w:r w:rsidR="00AD64E8">
            <w:t>/</w:t>
          </w:r>
          <w:r>
            <w:t>20</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AA4029"/>
    <w:multiLevelType w:val="hybridMultilevel"/>
    <w:tmpl w:val="39E447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17957"/>
    <w:rsid w:val="000C519D"/>
    <w:rsid w:val="00161A84"/>
    <w:rsid w:val="001C12A4"/>
    <w:rsid w:val="00233D23"/>
    <w:rsid w:val="00400EB4"/>
    <w:rsid w:val="0040432F"/>
    <w:rsid w:val="00413463"/>
    <w:rsid w:val="00530226"/>
    <w:rsid w:val="00581C91"/>
    <w:rsid w:val="00697B53"/>
    <w:rsid w:val="00760945"/>
    <w:rsid w:val="007A32FC"/>
    <w:rsid w:val="008421A9"/>
    <w:rsid w:val="0091126A"/>
    <w:rsid w:val="009114C7"/>
    <w:rsid w:val="00921E0D"/>
    <w:rsid w:val="00A50C01"/>
    <w:rsid w:val="00AD64E8"/>
    <w:rsid w:val="00BA055D"/>
    <w:rsid w:val="00D646AA"/>
    <w:rsid w:val="00E421C6"/>
    <w:rsid w:val="00EE5133"/>
    <w:rsid w:val="00F0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53883"/>
  <w15:docId w15:val="{BECFE64A-D980-4F92-AB9C-DB23C90F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105</TotalTime>
  <Pages>5</Pages>
  <Words>424</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Windows User</cp:lastModifiedBy>
  <cp:revision>10</cp:revision>
  <cp:lastPrinted>1899-12-31T22:00:00Z</cp:lastPrinted>
  <dcterms:created xsi:type="dcterms:W3CDTF">2010-02-24T09:18:00Z</dcterms:created>
  <dcterms:modified xsi:type="dcterms:W3CDTF">2020-03-20T13:27:00Z</dcterms:modified>
</cp:coreProperties>
</file>