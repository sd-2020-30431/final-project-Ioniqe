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1F15F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B50F6B">
        <w:rPr>
          <w:rFonts w:ascii="Times New Roman" w:hAnsi="Times New Roman"/>
        </w:rPr>
        <w:t>Soul Song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B50F6B" w:rsidRDefault="008C4393">
      <w:pPr>
        <w:rPr>
          <w:vertAlign w:val="subscript"/>
        </w:rPr>
        <w:sectPr w:rsidR="008C4393" w:rsidRPr="00B50F6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50F6B" w:rsidP="00B50F6B">
            <w:pPr>
              <w:pStyle w:val="Tabletext"/>
            </w:pPr>
            <w:r>
              <w:t>&lt;18</w:t>
            </w:r>
            <w:r w:rsidR="00570E86" w:rsidRPr="00D047E9">
              <w:t>/</w:t>
            </w:r>
            <w:r>
              <w:t>3</w:t>
            </w:r>
            <w:r w:rsidR="00570E86" w:rsidRPr="00D047E9">
              <w:t>/</w:t>
            </w:r>
            <w:r>
              <w:t>20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B50F6B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 w:rsidP="00B50F6B">
            <w:pPr>
              <w:pStyle w:val="Tabletext"/>
            </w:pPr>
            <w:r w:rsidRPr="00D047E9">
              <w:t>&lt;</w:t>
            </w:r>
            <w:r w:rsidR="00B50F6B">
              <w:t>The general view of the use case</w:t>
            </w:r>
            <w:r w:rsidRPr="00D047E9">
              <w:t>&gt;</w:t>
            </w:r>
          </w:p>
        </w:tc>
        <w:tc>
          <w:tcPr>
            <w:tcW w:w="2304" w:type="dxa"/>
          </w:tcPr>
          <w:p w:rsidR="008C4393" w:rsidRPr="00D047E9" w:rsidRDefault="00570E86" w:rsidP="00B50F6B">
            <w:pPr>
              <w:pStyle w:val="Tabletext"/>
            </w:pPr>
            <w:r w:rsidRPr="00D047E9">
              <w:t>&lt;</w:t>
            </w:r>
            <w:r w:rsidR="00B50F6B">
              <w:t>Ioana Bozdog</w:t>
            </w:r>
            <w:r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1766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1766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1766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1766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4A610A">
        <w:rPr>
          <w:noProof/>
        </w:rPr>
        <w:t>5</w:t>
      </w:r>
    </w:p>
    <w:p w:rsidR="004A610A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</w:p>
    <w:p w:rsidR="004A610A" w:rsidRPr="004A610A" w:rsidRDefault="004A610A" w:rsidP="004A610A"/>
    <w:p w:rsidR="004A610A" w:rsidRPr="004A610A" w:rsidRDefault="004A610A" w:rsidP="004A610A"/>
    <w:p w:rsidR="004A610A" w:rsidRDefault="004A610A">
      <w:pPr>
        <w:pStyle w:val="Title"/>
      </w:pPr>
    </w:p>
    <w:p w:rsidR="004A610A" w:rsidRDefault="004A610A" w:rsidP="004A610A">
      <w:pPr>
        <w:pStyle w:val="Title"/>
        <w:jc w:val="right"/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4A610A"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B50F6B" w:rsidP="00D047E9">
      <w:pPr>
        <w:pStyle w:val="InfoBlue"/>
      </w:pPr>
      <w:r>
        <w:t>For this use case there are two actors: The user and the server</w:t>
      </w:r>
    </w:p>
    <w:p w:rsidR="0004741B" w:rsidRPr="00C1766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1766D">
        <w:rPr>
          <w:b/>
          <w:i/>
          <w:color w:val="C0504D"/>
          <w:sz w:val="24"/>
        </w:rPr>
        <w:t xml:space="preserve">Use case: </w:t>
      </w:r>
      <w:r w:rsidR="00B50F6B" w:rsidRPr="00C1766D">
        <w:rPr>
          <w:b/>
          <w:i/>
          <w:color w:val="C0504D"/>
          <w:sz w:val="24"/>
        </w:rPr>
        <w:t>Create account</w:t>
      </w:r>
    </w:p>
    <w:p w:rsidR="0004741B" w:rsidRPr="00C1766D" w:rsidRDefault="00B50F6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1766D">
        <w:rPr>
          <w:b/>
          <w:i/>
          <w:color w:val="C0504D"/>
          <w:sz w:val="24"/>
        </w:rPr>
        <w:t>Level:  user-goal level</w:t>
      </w:r>
    </w:p>
    <w:p w:rsidR="0004741B" w:rsidRPr="00C1766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1766D">
        <w:rPr>
          <w:b/>
          <w:i/>
          <w:color w:val="C0504D"/>
          <w:sz w:val="24"/>
        </w:rPr>
        <w:t xml:space="preserve">Primary actor: </w:t>
      </w:r>
      <w:r w:rsidR="00B50F6B" w:rsidRPr="00C1766D">
        <w:rPr>
          <w:b/>
          <w:i/>
          <w:color w:val="C0504D"/>
          <w:sz w:val="24"/>
        </w:rPr>
        <w:t>The user</w:t>
      </w:r>
    </w:p>
    <w:p w:rsidR="006C543D" w:rsidRPr="00C1766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1766D">
        <w:rPr>
          <w:b/>
          <w:i/>
          <w:color w:val="C0504D"/>
          <w:sz w:val="24"/>
        </w:rPr>
        <w:t xml:space="preserve">Main success scenario: </w:t>
      </w:r>
      <w:r w:rsidR="00B50F6B" w:rsidRPr="00C1766D">
        <w:rPr>
          <w:b/>
          <w:i/>
          <w:color w:val="C0504D"/>
          <w:sz w:val="24"/>
        </w:rPr>
        <w:t>the user can successfully create an account for the application. Not only this, but the account details are successfully saved into the database</w:t>
      </w:r>
    </w:p>
    <w:p w:rsidR="00D047E9" w:rsidRPr="00C1766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1766D">
        <w:rPr>
          <w:b/>
          <w:i/>
          <w:color w:val="C0504D"/>
          <w:sz w:val="24"/>
        </w:rPr>
        <w:t xml:space="preserve">Extensions: </w:t>
      </w:r>
      <w:r w:rsidR="00B50F6B" w:rsidRPr="00C1766D">
        <w:rPr>
          <w:b/>
          <w:i/>
          <w:color w:val="C0504D"/>
          <w:sz w:val="24"/>
        </w:rPr>
        <w:t>There is a verification part in which if the username already exists it cannot be saved</w:t>
      </w:r>
    </w:p>
    <w:p w:rsidR="008C4393" w:rsidRDefault="008C4393" w:rsidP="00D047E9">
      <w:pPr>
        <w:pStyle w:val="InfoBlue"/>
      </w:pP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Login into</w:t>
      </w:r>
      <w:r w:rsidRPr="00B50F6B">
        <w:rPr>
          <w:b/>
          <w:i/>
          <w:color w:val="C0504D"/>
          <w:sz w:val="24"/>
        </w:rPr>
        <w:t xml:space="preserve"> account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Level:  user-goal level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Primary actor: The user</w:t>
      </w:r>
    </w:p>
    <w:p w:rsidR="00B50F6B" w:rsidRP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Main success scenario: the user can successfully </w:t>
      </w:r>
      <w:r>
        <w:rPr>
          <w:b/>
          <w:i/>
          <w:color w:val="C0504D"/>
          <w:sz w:val="24"/>
        </w:rPr>
        <w:t>get into his already created account.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Extensions: There is a verification part in which if the username </w:t>
      </w:r>
      <w:r>
        <w:rPr>
          <w:b/>
          <w:i/>
          <w:color w:val="C0504D"/>
          <w:sz w:val="24"/>
        </w:rPr>
        <w:t>does not exist, or if the password for the user is not correct, there will be an error notification.</w:t>
      </w:r>
    </w:p>
    <w:p w:rsidR="00B50F6B" w:rsidRDefault="00B50F6B" w:rsidP="00BD020A">
      <w:pPr>
        <w:spacing w:line="240" w:lineRule="auto"/>
        <w:jc w:val="both"/>
        <w:rPr>
          <w:b/>
          <w:i/>
          <w:color w:val="C0504D"/>
          <w:sz w:val="24"/>
        </w:rPr>
      </w:pP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Click to take picture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Level:  user-goal level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Primary actor: The user</w:t>
      </w:r>
    </w:p>
    <w:p w:rsidR="00B50F6B" w:rsidRP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Main success scenario: the user can successfully </w:t>
      </w:r>
      <w:r>
        <w:rPr>
          <w:b/>
          <w:i/>
          <w:color w:val="C0504D"/>
          <w:sz w:val="24"/>
        </w:rPr>
        <w:t>take a picture of their face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The eventual exceptions that the emotion API may throw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click to listen to playlist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Level:  user-goal level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Primary actor: The user</w:t>
      </w:r>
    </w:p>
    <w:p w:rsidR="00B50F6B" w:rsidRP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Main success scenario: the user can successfu</w:t>
      </w:r>
      <w:bookmarkStart w:id="5" w:name="_GoBack"/>
      <w:bookmarkEnd w:id="5"/>
      <w:r w:rsidRPr="00B50F6B">
        <w:rPr>
          <w:b/>
          <w:i/>
          <w:color w:val="C0504D"/>
          <w:sz w:val="24"/>
        </w:rPr>
        <w:t xml:space="preserve">lly </w:t>
      </w:r>
      <w:r>
        <w:rPr>
          <w:b/>
          <w:i/>
          <w:color w:val="C0504D"/>
          <w:sz w:val="24"/>
        </w:rPr>
        <w:t>select the playlist and listen to it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-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search for a song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Level:  user-goal level</w:t>
      </w:r>
    </w:p>
    <w:p w:rsidR="00B50F6B" w:rsidRPr="00B50F6B" w:rsidRDefault="00B50F6B" w:rsidP="00B50F6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>Primary actor: The user</w:t>
      </w:r>
    </w:p>
    <w:p w:rsidR="00B50F6B" w:rsidRP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Main success scenario: the user can successfully </w:t>
      </w:r>
      <w:r>
        <w:rPr>
          <w:b/>
          <w:i/>
          <w:color w:val="C0504D"/>
          <w:sz w:val="24"/>
        </w:rPr>
        <w:t>search for a song and then listen to it</w:t>
      </w:r>
    </w:p>
    <w:p w:rsidR="00B50F6B" w:rsidRDefault="00B50F6B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50F6B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 xml:space="preserve">there is a verification step in which the song does not exist a message will appear </w:t>
      </w:r>
    </w:p>
    <w:p w:rsidR="006A09A3" w:rsidRDefault="006A09A3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6A09A3" w:rsidRDefault="006A09A3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All the operations made by the server are internal and used to help successfully create the use cases for the user.</w:t>
      </w:r>
    </w:p>
    <w:p w:rsidR="006A09A3" w:rsidRDefault="006A09A3" w:rsidP="00B50F6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BD020A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7.4pt;mso-position-horizontal:absolute;mso-position-horizontal-relative:page;mso-position-vertical:absolute;mso-position-vertical-relative:page">
            <v:imagedata r:id="rId8" o:title="Soul Song Use 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F6" w:rsidRDefault="001F15F6">
      <w:pPr>
        <w:spacing w:line="240" w:lineRule="auto"/>
      </w:pPr>
      <w:r>
        <w:separator/>
      </w:r>
    </w:p>
  </w:endnote>
  <w:endnote w:type="continuationSeparator" w:id="0">
    <w:p w:rsidR="001F15F6" w:rsidRDefault="001F1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50F6B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</w:t>
            </w:r>
            <w:r w:rsidR="00B50F6B">
              <w:t>Ioana Bozdog</w:t>
            </w:r>
            <w:r w:rsidR="000916B9">
              <w:t>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D020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BD020A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F6" w:rsidRDefault="001F15F6">
      <w:pPr>
        <w:spacing w:line="240" w:lineRule="auto"/>
      </w:pPr>
      <w:r>
        <w:separator/>
      </w:r>
    </w:p>
  </w:footnote>
  <w:footnote w:type="continuationSeparator" w:id="0">
    <w:p w:rsidR="001F15F6" w:rsidRDefault="001F1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1766D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B50F6B">
        <w:rPr>
          <w:rFonts w:ascii="Arial" w:hAnsi="Arial"/>
          <w:b/>
          <w:sz w:val="36"/>
        </w:rPr>
        <w:t>Ioana Bozdog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C1766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B50F6B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1766D" w:rsidP="00B50F6B">
          <w:fldSimple w:instr="subject  \* Mergeformat ">
            <w:r w:rsidR="000916B9">
              <w:t>&lt;</w:t>
            </w:r>
            <w:r w:rsidR="00B50F6B">
              <w:t>Soul</w:t>
            </w:r>
            <w:r w:rsidR="000916B9">
              <w:t xml:space="preserve"> </w:t>
            </w:r>
            <w:r w:rsidR="00B50F6B">
              <w:t>Song</w:t>
            </w:r>
            <w:r w:rsidR="000916B9">
              <w:t>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B50F6B">
          <w:r>
            <w:t xml:space="preserve">  Date:  &lt;</w:t>
          </w:r>
          <w:r w:rsidR="00B50F6B">
            <w:t>18</w:t>
          </w:r>
          <w:r>
            <w:t>/</w:t>
          </w:r>
          <w:r w:rsidR="00B50F6B">
            <w:t>3</w:t>
          </w:r>
          <w:r>
            <w:t>/</w:t>
          </w:r>
          <w:r w:rsidR="00B50F6B">
            <w:t>20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F15F6"/>
    <w:rsid w:val="002D02EB"/>
    <w:rsid w:val="004A610A"/>
    <w:rsid w:val="0056530F"/>
    <w:rsid w:val="00570E86"/>
    <w:rsid w:val="00664E4B"/>
    <w:rsid w:val="006A09A3"/>
    <w:rsid w:val="006C543D"/>
    <w:rsid w:val="008C4393"/>
    <w:rsid w:val="0090593F"/>
    <w:rsid w:val="00B50F6B"/>
    <w:rsid w:val="00BD020A"/>
    <w:rsid w:val="00C1766D"/>
    <w:rsid w:val="00C709E3"/>
    <w:rsid w:val="00C952C2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8A20FC"/>
  <w15:docId w15:val="{35CC5AB3-F6C9-494C-9483-7E412E07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</TotalTime>
  <Pages>5</Pages>
  <Words>288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8</cp:revision>
  <dcterms:created xsi:type="dcterms:W3CDTF">2010-02-24T09:14:00Z</dcterms:created>
  <dcterms:modified xsi:type="dcterms:W3CDTF">2020-03-20T13:29:00Z</dcterms:modified>
</cp:coreProperties>
</file>